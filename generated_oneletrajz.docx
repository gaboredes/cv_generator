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ő elrendezéstáblázat"/>
      </w:tblPr>
      <w:tblGrid>
        <w:gridCol w:w="3766"/>
        <w:gridCol w:w="6700"/>
      </w:tblGrid>
      <w:tr w:rsidR="002C2CDD" w:rsidRPr="00ED2AAF" w14:paraId="43E35920" w14:textId="77777777" w:rsidTr="00200787">
        <w:trPr>
          <w:trHeight w:val="12401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4CAE8D3" w14:textId="77777777" w:rsidR="00523479" w:rsidRPr="00ED2AAF" w:rsidRDefault="00FB0EC9" w:rsidP="00523479">
            <w:pPr>
              <w:pStyle w:val="Monogram"/>
              <w:rPr>
                <w:lang w:val="hu-HU"/>
              </w:rPr>
            </w:pPr>
            <w:r w:rsidRPr="00ED2AAF">
              <w:rPr>
                <w:noProof/>
                <w:lang w:val="hu-HU" w:bidi="h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6216D8B" wp14:editId="0B74565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Csoport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Piros téglalap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Piros kör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Fehér kör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F3D4C5" id="Csoport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AWV&#10;aOGgAwAAXg4AAA4AAAAAAAAAAAAAAAAALgIAAGRycy9lMm9Eb2MueG1sUEsBAi0AFAAGAAgAAAAh&#10;AEEap7HfAAAACgEAAA8AAAAAAAAAAAAAAAAA+gUAAGRycy9kb3ducmV2LnhtbFBLBQYAAAAABAAE&#10;APMAAAAGBwAAAAA=&#10;">
        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Piros kör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Fehér kör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lang w:val="hu-HU"/>
                </w:rPr>
                <w:alias w:val="monogram"/>
                <w:tag w:val="text"/>
                <w:id w:val="5120000"/>
                <w:placeholder>
                  <w:docPart w:val="F72EFA022509469BA92E84388199A08C"/>
                </w:placeholder>
                <w:temporary/>
                <w:showingPlcHdr/>
                <w15:appearance w15:val="hidden"/>
              </w:sdtPr>
              <w:sdtContent>
                <w:r w:rsidR="00772919" w:rsidRPr="00ED2AAF">
                  <w:rPr>
                    <w:lang w:val="hu-HU" w:bidi="hu"/>
                  </w:rPr>
                  <w:t>JS</w:t>
                </w:r>
              </w:sdtContent>
            </w:sdt>
          </w:p>
          <w:p w14:paraId="1752ACCA" w14:textId="77777777" w:rsidR="00A50939" w:rsidRPr="00ED2AAF" w:rsidRDefault="00000000" w:rsidP="007569C1">
            <w:pPr>
              <w:pStyle w:val="Heading3"/>
              <w:rPr>
                <w:lang w:val="hu-HU"/>
              </w:rPr>
            </w:pPr>
            <w:sdt>
              <w:sdtPr>
                <w:rPr>
                  <w:lang w:val="hu-HU"/>
                </w:rPr>
                <w:alias w:val="cel"/>
                <w:tag w:val="cel"/>
                <w:id w:val="319159961"/>
                <w:placeholder>
                  <w:docPart w:val="79F9ECE4537A4A2E826FBEDF8983E8F9"/>
                </w:placeholder>
                <w:showingPlcHdr/>
                <w15:appearance w15:val="hidden"/>
              </w:sdtPr>
              <w:sdtContent>
                <w:r w:rsidR="00E12C60" w:rsidRPr="00ED2AAF">
                  <w:rPr>
                    <w:lang w:val="hu-HU" w:bidi="hu"/>
                  </w:rPr>
                  <w:t>Célkitűzés</w:t>
                </w:r>
              </w:sdtContent>
            </w:sdt>
          </w:p>
          <w:sdt>
            <w:sdtPr>
              <w:rPr>
                <w:lang w:val="hu-HU"/>
              </w:rPr>
              <w:alias w:val="celkituzes"/>
              <w:tag w:val="text"/>
              <w:id w:val="5120001"/>
              <w:placeholder>
                <w:docPart w:val="9B07D5EC131842A1BBD497BDE3E64C55"/>
              </w:placeholder>
              <w:temporary/>
              <w:showingPlcHdr/>
              <w15:appearance w15:val="hidden"/>
            </w:sdtPr>
            <w:sdtContent>
              <w:p w14:paraId="0795EC90" w14:textId="0FD60063" w:rsidR="002C2CDD" w:rsidRPr="00ED2AAF" w:rsidRDefault="002C2CDD" w:rsidP="007569C1">
                <w:pPr>
                  <w:rPr>
                    <w:lang w:val="hu-HU"/>
                  </w:rPr>
                </w:pPr>
                <w:r w:rsidRPr="00ED2AAF">
                  <w:rPr>
                    <w:lang w:val="hu-HU" w:bidi="hu"/>
                  </w:rPr>
                  <w:t>Egy vezető szoftverfejlesztői pozíciót keresek, ahol a tapasztalataimat felhasználhatom a növekedés elősegítésére.</w:t>
                </w:r>
              </w:p>
            </w:sdtContent>
          </w:sdt>
          <w:p w14:paraId="1DA108BC" w14:textId="77777777" w:rsidR="002C2CDD" w:rsidRPr="00ED2AAF" w:rsidRDefault="00000000" w:rsidP="007569C1">
            <w:pPr>
              <w:pStyle w:val="Heading3"/>
              <w:rPr>
                <w:lang w:val="hu-HU"/>
              </w:rPr>
            </w:pPr>
            <w:sdt>
              <w:sdtPr>
                <w:rPr>
                  <w:lang w:val="hu-HU"/>
                </w:rPr>
                <w:alias w:val="Képzettség:"/>
                <w:tag w:val="Képzettség:"/>
                <w:id w:val="1490835561"/>
                <w:placeholder>
                  <w:docPart w:val="F3D30B59F8C34AFCAF0A4F51C59E87FA"/>
                </w:placeholder>
                <w:temporary/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Képzettség</w:t>
                </w:r>
              </w:sdtContent>
            </w:sdt>
          </w:p>
          <w:p w14:paraId="1115E73A" w14:textId="62FC99FA" w:rsidR="00B031F0" w:rsidRDefault="00B031F0" w:rsidP="00B031F0">
            <w:pPr>
              <w:rPr>
                <w:lang w:val="hu-HU"/>
              </w:rPr>
            </w:pPr>
          </w:p>
          <w:sdt>
            <w:sdtPr>
              <w:rPr>
                <w:lang w:val="hu-HU"/>
              </w:rPr>
              <w:alias w:val="nev"/>
              <w:tag w:val="text"/>
              <w:id w:val="5120002"/>
              <w:lock w:val="sdtLocked"/>
              <w:placeholder>
                <w:docPart w:val="AC77ADBDD18C4E20B5E74149C7640B8B"/>
              </w:placeholder>
              <w:showingPlcHdr/>
              <w15:appearance w15:val="hidden"/>
            </w:sdtPr>
            <w:sdtContent>
              <w:p w14:paraId="32525D47" w14:textId="7E404BA7" w:rsidR="00741125" w:rsidRPr="002B7746" w:rsidRDefault="009222AD" w:rsidP="009222AD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rPr>
                    <w:lang w:val="hu-HU" w:bidi="hu"/>
                  </w:rPr>
                  <w:t>JavaScript</w:t>
                </w:r>
              </w:p>
            </w:sdtContent>
          </w:sdt>
          <w:p w14:paraId="4D4F8BB6" w14:textId="77777777" w:rsidR="00B031F0" w:rsidRDefault="00B031F0" w:rsidP="00B031F0">
            <w:pPr>
              <w:rPr>
                <w:lang w:val="hu-HU"/>
              </w:rPr>
            </w:pPr>
          </w:p>
          <w:sdt>
            <w:sdtPr>
              <w:rPr>
                <w:lang w:val="hu-HU"/>
              </w:rPr>
              <w:alias w:val="nev"/>
              <w:tag w:val="text"/>
              <w:id w:val="5120003"/>
              <w:lock w:val="sdtLocked"/>
              <w:placeholder>
                <w:docPart w:val="AC77ADBDD18C4E20B5E74149C7640B8B"/>
              </w:placeholder>
              <w:showingPlcHdr/>
              <w15:appearance w15:val="hidden"/>
            </w:sdtPr>
            <w:sdtContent>
              <w:p w14:paraId="7FAFA579" w14:textId="1F89AA42" w:rsidR="00741125" w:rsidRPr="002B7746" w:rsidRDefault="00737F89" w:rsidP="009222AD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rPr>
                    <w:lang w:val="hu-HU" w:bidi="hu"/>
                  </w:rPr>
                  <w:t>JavaScript</w:t>
                </w:r>
              </w:p>
            </w:sdtContent>
          </w:sdt>
          <w:p w14:paraId="106C036D" w14:textId="77777777" w:rsidR="00B031F0" w:rsidRDefault="00B031F0" w:rsidP="00B031F0">
            <w:pPr>
              <w:rPr>
                <w:lang w:val="hu-HU"/>
              </w:rPr>
            </w:pPr>
          </w:p>
          <w:sdt>
            <w:sdtPr>
              <w:rPr>
                <w:lang w:val="hu-HU"/>
              </w:rPr>
              <w:alias w:val="nev"/>
              <w:tag w:val="text"/>
              <w:id w:val="5120004"/>
              <w:lock w:val="sdtLocked"/>
              <w:placeholder>
                <w:docPart w:val="AC77ADBDD18C4E20B5E74149C7640B8B"/>
              </w:placeholder>
              <w:showingPlcHdr/>
              <w15:appearance w15:val="hidden"/>
            </w:sdtPr>
            <w:sdtContent>
              <w:p w14:paraId="1ACC38CD" w14:textId="0A6C30C3" w:rsidR="00741125" w:rsidRPr="002B7746" w:rsidRDefault="00737F89" w:rsidP="009222AD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rPr>
                    <w:lang w:val="hu-HU" w:bidi="hu"/>
                  </w:rPr>
                  <w:t>JavaScript</w:t>
                </w:r>
              </w:p>
            </w:sdtContent>
          </w:sdt>
          <w:p w14:paraId="27ABDFE6" w14:textId="77777777" w:rsidR="00B031F0" w:rsidRDefault="00B031F0" w:rsidP="00B031F0">
            <w:pPr>
              <w:rPr>
                <w:lang w:val="hu-HU"/>
              </w:rPr>
            </w:pPr>
          </w:p>
          <w:sdt>
            <w:sdtPr>
              <w:rPr>
                <w:lang w:val="hu-HU"/>
              </w:rPr>
              <w:alias w:val="nev"/>
              <w:tag w:val="text"/>
              <w:id w:val="5120005"/>
              <w:lock w:val="sdtLocked"/>
              <w:placeholder>
                <w:docPart w:val="AC77ADBDD18C4E20B5E74149C7640B8B"/>
              </w:placeholder>
              <w:showingPlcHdr/>
              <w15:appearance w15:val="hidden"/>
            </w:sdtPr>
            <w:sdtContent>
              <w:p w14:paraId="07B942B7" w14:textId="10C8E095" w:rsidR="00741125" w:rsidRPr="002B7746" w:rsidRDefault="00737F89" w:rsidP="009222AD">
                <w:pPr>
                  <w:pStyle w:val="ListParagraph"/>
                  <w:numPr>
                    <w:ilvl w:val="0"/>
                    <w:numId w:val="12"/>
                  </w:numPr>
                </w:pPr>
                <w:r>
                  <w:rPr>
                    <w:lang w:val="hu-HU" w:bidi="hu"/>
                  </w:rPr>
                  <w:t>JavaScript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Címsor elrendezéstáblázata"/>
            </w:tblPr>
            <w:tblGrid>
              <w:gridCol w:w="6700"/>
            </w:tblGrid>
            <w:tr w:rsidR="00C612DA" w:rsidRPr="00ED2AAF" w14:paraId="1D0632F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CE9F543" w14:textId="77777777" w:rsidR="00C612DA" w:rsidRPr="00ED2AAF" w:rsidRDefault="00000000" w:rsidP="00C612DA">
                  <w:pPr>
                    <w:pStyle w:val="Heading1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teljesnev"/>
                      <w:tag w:val="text"/>
                      <w:id w:val="5120006"/>
                      <w:placeholder>
                        <w:docPart w:val="FC83B4BFC6514F47AD4FF4CFA7DD7DDC"/>
                      </w:placeholder>
                      <w:showingPlcHdr/>
                      <w15:appearance w15:val="hidden"/>
                    </w:sdtPr>
                    <w:sdtContent>
                      <w:r w:rsidR="00D97A41" w:rsidRPr="00ED2AAF">
                        <w:rPr>
                          <w:lang w:val="hu-HU" w:bidi="hu"/>
                        </w:rPr>
                        <w:t>John Smith</w:t>
                      </w:r>
                    </w:sdtContent>
                  </w:sdt>
                </w:p>
                <w:p w14:paraId="2672CBEE" w14:textId="77777777" w:rsidR="00906BEE" w:rsidRPr="00ED2AAF" w:rsidRDefault="00000000" w:rsidP="00906BEE">
                  <w:pPr>
                    <w:pStyle w:val="Heading2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szakma"/>
                      <w:tag w:val="text"/>
                      <w:id w:val="5120007"/>
                      <w:placeholder>
                        <w:docPart w:val="2D80F6A58D7344F6A7BF95E5ECCF321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7D6458" w:rsidRPr="00ED2AAF">
                        <w:rPr>
                          <w:lang w:val="hu-HU" w:bidi="hu"/>
                        </w:rPr>
                        <w:t>Szoftverfejlesztő</w:t>
                      </w:r>
                    </w:sdtContent>
                  </w:sdt>
                  <w:r w:rsidR="007D6458" w:rsidRPr="00ED2AAF">
                    <w:rPr>
                      <w:lang w:val="hu-HU" w:bidi="hu"/>
                    </w:rPr>
                    <w:t xml:space="preserve"> | </w:t>
                  </w:r>
                  <w:sdt>
                    <w:sdtPr>
                      <w:rPr>
                        <w:lang w:val="hu-HU"/>
                      </w:rPr>
                      <w:alias w:val="onlinelink"/>
                      <w:tag w:val="text"/>
                      <w:id w:val="5120008"/>
                      <w:placeholder>
                        <w:docPart w:val="432637DCF49746C7934F303292FE3AA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7D6458" w:rsidRPr="00ED2AAF">
                        <w:rPr>
                          <w:lang w:val="hu-HU" w:bidi="hu"/>
                        </w:rPr>
                        <w:t>linkedin.com/in/johnsmith</w:t>
                      </w:r>
                    </w:sdtContent>
                  </w:sdt>
                </w:p>
              </w:tc>
            </w:tr>
          </w:tbl>
          <w:p w14:paraId="11DE0ED7" w14:textId="77777777" w:rsidR="002C2CDD" w:rsidRPr="00ED2AAF" w:rsidRDefault="00000000" w:rsidP="007569C1">
            <w:pPr>
              <w:pStyle w:val="Heading3"/>
              <w:rPr>
                <w:lang w:val="hu-HU"/>
              </w:rPr>
            </w:pPr>
            <w:sdt>
              <w:sdtPr>
                <w:rPr>
                  <w:lang w:val="hu-HU"/>
                </w:rPr>
                <w:alias w:val="tapasztalat_cimke"/>
                <w:tag w:val="tapasztalat_cimke"/>
                <w:id w:val="1217937480"/>
                <w:placeholder>
                  <w:docPart w:val="E077C836456D4514ABFA37B83F71B527"/>
                </w:placeholder>
                <w:temporary/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Tapasztalat</w:t>
                </w:r>
              </w:sdtContent>
            </w:sdt>
          </w:p>
          <w:p w14:paraId="0EEC112B" w14:textId="50F10F11" w:rsidR="002C2CDD" w:rsidRPr="00ED2AAF" w:rsidRDefault="00000000" w:rsidP="007569C1">
            <w:pPr>
              <w:pStyle w:val="Heading4"/>
              <w:rPr>
                <w:lang w:val="hu-HU"/>
              </w:rPr>
            </w:pPr>
            <w:sdt>
              <w:sdtPr>
                <w:rPr>
                  <w:lang w:val="hu-HU"/>
                </w:rPr>
                <w:alias w:val="beosztas"/>
                <w:tag w:val="text"/>
                <w:id w:val="5120009"/>
                <w:placeholder>
                  <w:docPart w:val="58C96E88F4634EF3AAEC72E231D9958E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Senior Szoftverfejlesztő</w:t>
                </w:r>
              </w:sdtContent>
            </w:sdt>
            <w:r w:rsidR="002C2CDD" w:rsidRPr="00ED2AAF">
              <w:rPr>
                <w:lang w:val="hu-HU" w:bidi="hu"/>
              </w:rPr>
              <w:t> • </w:t>
            </w:r>
            <w:sdt>
              <w:sdtPr>
                <w:rPr>
                  <w:lang w:val="hu-HU"/>
                </w:rPr>
                <w:alias w:val="cegnev"/>
                <w:tag w:val="text"/>
                <w:id w:val="5120011"/>
                <w:placeholder>
                  <w:docPart w:val="EF86726E02F646749A77935E6FA826D0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Tech Solutions Zrt.</w:t>
                </w:r>
              </w:sdtContent>
            </w:sdt>
            <w:r w:rsidR="002C2CDD" w:rsidRPr="00ED2AAF">
              <w:rPr>
                <w:lang w:val="hu-HU" w:bidi="hu"/>
              </w:rPr>
              <w:t> • </w:t>
            </w:r>
            <w:sdt>
              <w:sdtPr>
                <w:rPr>
                  <w:lang w:val="hu-HU"/>
                </w:rPr>
                <w:alias w:val="kezdodatum"/>
                <w:tag w:val="text"/>
                <w:id w:val="5120013"/>
                <w:placeholder>
                  <w:docPart w:val="33E28DEECD67445BA11B97C034DAEB2D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2020. január</w:t>
                </w:r>
              </w:sdtContent>
            </w:sdt>
            <w:r w:rsidR="002C2CDD" w:rsidRPr="00ED2AAF">
              <w:rPr>
                <w:lang w:val="hu-HU" w:bidi="hu"/>
              </w:rPr>
              <w:t xml:space="preserve"> – </w:t>
            </w:r>
            <w:sdt>
              <w:sdtPr>
                <w:rPr>
                  <w:lang w:val="hu-HU"/>
                </w:rPr>
                <w:alias w:val="zarodatum"/>
                <w:tag w:val="text"/>
                <w:id w:val="5120015"/>
                <w:placeholder>
                  <w:docPart w:val="AF91A6C5D7CE4C588BC2BFF1635BE283"/>
                </w:placeholder>
                <w:showingPlcHdr/>
                <w15:appearance w15:val="hidden"/>
              </w:sdtPr>
              <w:sdtContent>
                <w:r w:rsidR="00F47E97" w:rsidRPr="00ED2AAF">
                  <w:rPr>
                    <w:lang w:val="hu-HU" w:bidi="hu"/>
                  </w:rPr>
                  <w:t>Jelenleg</w:t>
                </w:r>
              </w:sdtContent>
            </w:sdt>
          </w:p>
          <w:sdt>
            <w:sdtPr>
              <w:rPr>
                <w:lang w:val="hu-HU"/>
              </w:rPr>
              <w:alias w:val="leiras"/>
              <w:tag w:val="text"/>
              <w:id w:val="5120019"/>
              <w:placeholder>
                <w:docPart w:val="6D0F27F54A6C4565BF6E5FEA347E6246"/>
              </w:placeholder>
              <w:showingPlcHdr/>
              <w15:appearance w15:val="hidden"/>
            </w:sdtPr>
            <w:sdtContent>
              <w:p w14:paraId="115B67E7" w14:textId="35E68BB1" w:rsidR="002C2CDD" w:rsidRPr="00ED2AAF" w:rsidRDefault="002C2CDD" w:rsidP="007569C1">
                <w:pPr>
                  <w:rPr>
                    <w:lang w:val="hu-HU"/>
                  </w:rPr>
                </w:pPr>
                <w:r w:rsidRPr="00ED2AAF">
                  <w:rPr>
                    <w:lang w:val="hu-HU" w:bidi="hu"/>
                  </w:rPr>
                  <w:t>Vezettem egy 5 fős csapatot a cég fő termékének fejlesztésében.</w:t>
                </w:r>
              </w:p>
            </w:sdtContent>
          </w:sdt>
          <w:p w14:paraId="1CD13ACC" w14:textId="625AB80E" w:rsidR="002C2CDD" w:rsidRPr="00ED2AAF" w:rsidRDefault="00000000" w:rsidP="007569C1">
            <w:pPr>
              <w:pStyle w:val="Heading4"/>
              <w:rPr>
                <w:lang w:val="hu-HU"/>
              </w:rPr>
            </w:pPr>
            <w:sdt>
              <w:sdtPr>
                <w:rPr>
                  <w:lang w:val="hu-HU"/>
                </w:rPr>
                <w:alias w:val="beosztas"/>
                <w:tag w:val="text"/>
                <w:id w:val="5120010"/>
                <w:placeholder>
                  <w:docPart w:val="58C96E88F4634EF3AAEC72E231D9958E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Senior Szoftverfejlesztő</w:t>
                </w:r>
              </w:sdtContent>
            </w:sdt>
            <w:r w:rsidR="002C2CDD" w:rsidRPr="00ED2AAF">
              <w:rPr>
                <w:lang w:val="hu-HU" w:bidi="hu"/>
              </w:rPr>
              <w:t> • </w:t>
            </w:r>
            <w:sdt>
              <w:sdtPr>
                <w:rPr>
                  <w:lang w:val="hu-HU"/>
                </w:rPr>
                <w:alias w:val="cegnev"/>
                <w:tag w:val="text"/>
                <w:id w:val="5120012"/>
                <w:placeholder>
                  <w:docPart w:val="EF86726E02F646749A77935E6FA826D0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Tech Solutions Zrt.</w:t>
                </w:r>
              </w:sdtContent>
            </w:sdt>
            <w:r w:rsidR="002C2CDD" w:rsidRPr="00ED2AAF">
              <w:rPr>
                <w:lang w:val="hu-HU" w:bidi="hu"/>
              </w:rPr>
              <w:t> • </w:t>
            </w:r>
            <w:sdt>
              <w:sdtPr>
                <w:rPr>
                  <w:lang w:val="hu-HU"/>
                </w:rPr>
                <w:alias w:val="kezdodatum"/>
                <w:tag w:val="text"/>
                <w:id w:val="5120014"/>
                <w:placeholder>
                  <w:docPart w:val="33E28DEECD67445BA11B97C034DAEB2D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2020. január</w:t>
                </w:r>
              </w:sdtContent>
            </w:sdt>
            <w:r w:rsidR="002C2CDD" w:rsidRPr="00ED2AAF">
              <w:rPr>
                <w:lang w:val="hu-HU" w:bidi="hu"/>
              </w:rPr>
              <w:t xml:space="preserve"> – </w:t>
            </w:r>
            <w:sdt>
              <w:sdtPr>
                <w:rPr>
                  <w:lang w:val="hu-HU"/>
                </w:rPr>
                <w:alias w:val="zarodatum"/>
                <w:tag w:val="text"/>
                <w:id w:val="5120016"/>
                <w:placeholder>
                  <w:docPart w:val="AF91A6C5D7CE4C588BC2BFF1635BE283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Jelenleg</w:t>
                </w:r>
              </w:sdtContent>
            </w:sdt>
          </w:p>
          <w:sdt>
            <w:sdtPr>
              <w:rPr>
                <w:lang w:val="hu-HU"/>
              </w:rPr>
              <w:alias w:val="leiras"/>
              <w:tag w:val="text"/>
              <w:id w:val="5120020"/>
              <w:placeholder>
                <w:docPart w:val="6D0F27F54A6C4565BF6E5FEA347E6246"/>
              </w:placeholder>
              <w:showingPlcHdr/>
              <w15:appearance w15:val="hidden"/>
            </w:sdtPr>
            <w:sdtContent>
              <w:p w14:paraId="21C95AF6" w14:textId="27D83B81" w:rsidR="002C2CDD" w:rsidRPr="00ED2AAF" w:rsidRDefault="00737F89" w:rsidP="007569C1">
                <w:pPr>
                  <w:rPr>
                    <w:lang w:val="hu-HU"/>
                  </w:rPr>
                </w:pPr>
                <w:r w:rsidRPr="00ED2AAF">
                  <w:rPr>
                    <w:lang w:val="hu-HU" w:bidi="hu"/>
                  </w:rPr>
                  <w:t>Vezettem egy 5 fős csapatot a cég fő termékének fejlesztésében.</w:t>
                </w:r>
              </w:p>
            </w:sdtContent>
          </w:sdt>
          <w:p w14:paraId="1B738919" w14:textId="77777777" w:rsidR="002C2CDD" w:rsidRPr="00ED2AAF" w:rsidRDefault="00000000" w:rsidP="007569C1">
            <w:pPr>
              <w:pStyle w:val="Heading3"/>
              <w:rPr>
                <w:lang w:val="hu-HU"/>
              </w:rPr>
            </w:pPr>
            <w:sdt>
              <w:sdtPr>
                <w:rPr>
                  <w:lang w:val="hu-HU"/>
                </w:rPr>
                <w:alias w:val="Tanulmányok_"/>
                <w:tag w:val="Tanulmányok:"/>
                <w:id w:val="1349516922"/>
                <w:placeholder>
                  <w:docPart w:val="32256A62D79A4E4083DE9D36C83B12DF"/>
                </w:placeholder>
                <w:temporary/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Tanulmányok</w:t>
                </w:r>
              </w:sdtContent>
            </w:sdt>
          </w:p>
          <w:p w14:paraId="3A5F3490" w14:textId="7C7E5981" w:rsidR="002C2CDD" w:rsidRPr="00ED2AAF" w:rsidRDefault="00000000" w:rsidP="007569C1">
            <w:pPr>
              <w:pStyle w:val="Heading4"/>
              <w:rPr>
                <w:lang w:val="hu-HU"/>
              </w:rPr>
            </w:pPr>
            <w:sdt>
              <w:sdtPr>
                <w:rPr>
                  <w:lang w:val="hu-HU"/>
                </w:rPr>
                <w:alias w:val="vegzettseg"/>
                <w:tag w:val="text"/>
                <w:id w:val="5120023"/>
                <w:placeholder>
                  <w:docPart w:val="B3BF730D769643C3830F55B073DD5190"/>
                </w:placeholder>
                <w:showingPlcHdr/>
                <w15:appearance w15:val="hidden"/>
              </w:sdtPr>
              <w:sdtContent>
                <w:r w:rsidR="00FD3AEA" w:rsidRPr="00ED2AAF">
                  <w:rPr>
                    <w:lang w:val="hu-HU" w:bidi="hu"/>
                  </w:rPr>
                  <w:t>Msc, Számítástechnika</w:t>
                </w:r>
              </w:sdtContent>
            </w:sdt>
            <w:r w:rsidR="002C2CDD" w:rsidRPr="00ED2AAF">
              <w:rPr>
                <w:lang w:val="hu-HU" w:bidi="hu"/>
              </w:rPr>
              <w:t xml:space="preserve"> • </w:t>
            </w:r>
            <w:sdt>
              <w:sdtPr>
                <w:rPr>
                  <w:lang w:val="hu-HU"/>
                </w:rPr>
                <w:alias w:val="zarodatum"/>
                <w:tag w:val="text"/>
                <w:id w:val="5120017"/>
                <w:placeholder>
                  <w:docPart w:val="57F5A140A3EF498B888C861512B2BC4F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2018. június</w:t>
                </w:r>
              </w:sdtContent>
            </w:sdt>
            <w:r w:rsidR="002C2CDD" w:rsidRPr="00ED2AAF">
              <w:rPr>
                <w:lang w:val="hu-HU" w:bidi="hu"/>
              </w:rPr>
              <w:t xml:space="preserve"> • </w:t>
            </w:r>
            <w:sdt>
              <w:sdtPr>
                <w:rPr>
                  <w:lang w:val="hu-HU"/>
                </w:rPr>
                <w:alias w:val="intezmeny"/>
                <w:tag w:val="text"/>
                <w:id w:val="5120025"/>
                <w:placeholder>
                  <w:docPart w:val="3F93A585447E4A1F848300628666D183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Budapesti Műszaki Egyetem</w:t>
                </w:r>
              </w:sdtContent>
            </w:sdt>
          </w:p>
          <w:p w14:paraId="71703FCB" w14:textId="00FFD45F" w:rsidR="002C2CDD" w:rsidRPr="00ED2AAF" w:rsidRDefault="00000000" w:rsidP="007569C1">
            <w:pPr>
              <w:rPr>
                <w:lang w:val="hu-HU"/>
              </w:rPr>
            </w:pPr>
            <w:sdt>
              <w:sdtPr>
                <w:rPr>
                  <w:lang w:val="hu-HU"/>
                </w:rPr>
                <w:alias w:val="leiras"/>
                <w:tag w:val="text"/>
                <w:id w:val="5120021"/>
                <w:placeholder>
                  <w:docPart w:val="55C07E856727498BBCDC4E9CCF3051E7"/>
                </w:placeholder>
                <w:showingPlcHdr/>
                <w15:appearance w15:val="hidden"/>
              </w:sdtPr>
              <w:sdtContent>
                <w:r w:rsidR="002C2CDD" w:rsidRPr="00ED2AAF">
                  <w:rPr>
                    <w:lang w:val="hu-HU" w:bidi="hu"/>
                  </w:rPr>
                  <w:t>Kiváló eredménnyel végeztem.</w:t>
                </w:r>
              </w:sdtContent>
            </w:sdt>
          </w:p>
          <w:p w14:paraId="44B34158" w14:textId="1B77BC04" w:rsidR="002C2CDD" w:rsidRPr="00ED2AAF" w:rsidRDefault="00000000" w:rsidP="007569C1">
            <w:pPr>
              <w:pStyle w:val="Heading4"/>
              <w:rPr>
                <w:lang w:val="hu-HU"/>
              </w:rPr>
            </w:pPr>
            <w:sdt>
              <w:sdtPr>
                <w:rPr>
                  <w:lang w:val="hu-HU"/>
                </w:rPr>
                <w:alias w:val="vegzettseg"/>
                <w:tag w:val="text"/>
                <w:id w:val="5120024"/>
                <w:placeholder>
                  <w:docPart w:val="B3BF730D769643C3830F55B073DD5190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Msc, Számítástechnika</w:t>
                </w:r>
              </w:sdtContent>
            </w:sdt>
            <w:r w:rsidR="002C2CDD" w:rsidRPr="00ED2AAF">
              <w:rPr>
                <w:lang w:val="hu-HU" w:bidi="hu"/>
              </w:rPr>
              <w:t xml:space="preserve"> • </w:t>
            </w:r>
            <w:sdt>
              <w:sdtPr>
                <w:rPr>
                  <w:lang w:val="hu-HU"/>
                </w:rPr>
                <w:alias w:val="zarodatum"/>
                <w:tag w:val="text"/>
                <w:id w:val="5120018"/>
                <w:placeholder>
                  <w:docPart w:val="57F5A140A3EF498B888C861512B2BC4F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2018. június</w:t>
                </w:r>
              </w:sdtContent>
            </w:sdt>
            <w:r w:rsidR="002C2CDD" w:rsidRPr="00ED2AAF">
              <w:rPr>
                <w:lang w:val="hu-HU" w:bidi="hu"/>
              </w:rPr>
              <w:t xml:space="preserve"> • </w:t>
            </w:r>
            <w:sdt>
              <w:sdtPr>
                <w:rPr>
                  <w:lang w:val="hu-HU"/>
                </w:rPr>
                <w:alias w:val="intezmeny"/>
                <w:tag w:val="text"/>
                <w:id w:val="5120026"/>
                <w:placeholder>
                  <w:docPart w:val="3F93A585447E4A1F848300628666D183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Budapesti Műszaki Egyetem</w:t>
                </w:r>
              </w:sdtContent>
            </w:sdt>
          </w:p>
          <w:p w14:paraId="2BDEACBB" w14:textId="258E57F1" w:rsidR="002C2CDD" w:rsidRPr="00ED2AAF" w:rsidRDefault="00000000" w:rsidP="007569C1">
            <w:pPr>
              <w:rPr>
                <w:lang w:val="hu-HU"/>
              </w:rPr>
            </w:pPr>
            <w:sdt>
              <w:sdtPr>
                <w:rPr>
                  <w:lang w:val="hu-HU"/>
                </w:rPr>
                <w:alias w:val="leiras"/>
                <w:tag w:val="text"/>
                <w:id w:val="5120022"/>
                <w:placeholder>
                  <w:docPart w:val="55C07E856727498BBCDC4E9CCF3051E7"/>
                </w:placeholder>
                <w:showingPlcHdr/>
                <w15:appearance w15:val="hidden"/>
              </w:sdtPr>
              <w:sdtContent>
                <w:r w:rsidR="00737F89" w:rsidRPr="00ED2AAF">
                  <w:rPr>
                    <w:lang w:val="hu-HU" w:bidi="hu"/>
                  </w:rPr>
                  <w:t>Kiváló eredménnyel végeztem.</w:t>
                </w:r>
              </w:sdtContent>
            </w:sdt>
          </w:p>
          <w:p w14:paraId="04D03DE6" w14:textId="2846C3EC" w:rsidR="0088194B" w:rsidRPr="0088194B" w:rsidRDefault="0088194B" w:rsidP="00FB1984">
            <w:pPr>
              <w:rPr>
                <w:lang w:val="hu-HU"/>
              </w:rPr>
            </w:pPr>
          </w:p>
        </w:tc>
      </w:tr>
    </w:tbl>
    <w:p w14:paraId="03DEFFCA" w14:textId="77777777" w:rsidR="00826A10" w:rsidRPr="00ED2AAF" w:rsidRDefault="00826A10" w:rsidP="00E22E87">
      <w:pPr>
        <w:pStyle w:val="NoSpacing"/>
        <w:rPr>
          <w:lang w:val="hu-HU"/>
        </w:rPr>
      </w:pPr>
    </w:p>
    <w:p w14:paraId="1D078FB9" w14:textId="77777777" w:rsidR="00C62C50" w:rsidRPr="00ED2AAF" w:rsidRDefault="00C62C50" w:rsidP="00826A10">
      <w:pPr>
        <w:rPr>
          <w:lang w:val="hu-HU"/>
        </w:rPr>
      </w:pPr>
    </w:p>
    <w:sectPr w:rsidR="00C62C50" w:rsidRPr="00ED2AAF" w:rsidSect="0088194B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91568" w14:textId="77777777" w:rsidR="00EC56A1" w:rsidRDefault="00EC56A1" w:rsidP="00713050">
      <w:pPr>
        <w:spacing w:line="240" w:lineRule="auto"/>
      </w:pPr>
      <w:r>
        <w:separator/>
      </w:r>
    </w:p>
  </w:endnote>
  <w:endnote w:type="continuationSeparator" w:id="0">
    <w:p w14:paraId="15FE9BD4" w14:textId="77777777" w:rsidR="00EC56A1" w:rsidRDefault="00EC56A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hu-HU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949B5" w14:textId="77777777" w:rsidR="00C2098A" w:rsidRPr="00ED2AAF" w:rsidRDefault="00217980" w:rsidP="00217980">
        <w:pPr>
          <w:pStyle w:val="Footer"/>
          <w:rPr>
            <w:noProof/>
            <w:lang w:val="hu-HU"/>
          </w:rPr>
        </w:pPr>
        <w:r w:rsidRPr="00ED2AAF">
          <w:rPr>
            <w:lang w:val="hu-HU" w:bidi="hu"/>
          </w:rPr>
          <w:fldChar w:fldCharType="begin"/>
        </w:r>
        <w:r w:rsidRPr="00ED2AAF">
          <w:rPr>
            <w:lang w:val="hu-HU" w:bidi="hu"/>
          </w:rPr>
          <w:instrText xml:space="preserve"> PAGE   \* MERGEFORMAT </w:instrText>
        </w:r>
        <w:r w:rsidRPr="00ED2AAF">
          <w:rPr>
            <w:lang w:val="hu-HU" w:bidi="hu"/>
          </w:rPr>
          <w:fldChar w:fldCharType="separate"/>
        </w:r>
        <w:r w:rsidR="00826A10" w:rsidRPr="00ED2AAF">
          <w:rPr>
            <w:noProof/>
            <w:lang w:val="hu-HU" w:bidi="hu"/>
          </w:rPr>
          <w:t>2</w:t>
        </w:r>
        <w:r w:rsidRPr="00ED2AAF">
          <w:rPr>
            <w:noProof/>
            <w:lang w:val="hu-HU" w:bidi="h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85" w:type="pct"/>
      <w:tblLayout w:type="fixed"/>
      <w:tblLook w:val="04A0" w:firstRow="1" w:lastRow="0" w:firstColumn="1" w:lastColumn="0" w:noHBand="0" w:noVBand="1"/>
      <w:tblDescription w:val="Élőláb elrendezéstáblázata a kapcsolati adatoknak"/>
    </w:tblPr>
    <w:tblGrid>
      <w:gridCol w:w="5218"/>
      <w:gridCol w:w="5217"/>
    </w:tblGrid>
    <w:tr w:rsidR="00200787" w:rsidRPr="00ED2AAF" w14:paraId="64D9DD86" w14:textId="77777777" w:rsidTr="00FB1984">
      <w:tc>
        <w:tcPr>
          <w:tcW w:w="521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845851E" w14:textId="77777777" w:rsidR="00200787" w:rsidRPr="00ED2AAF" w:rsidRDefault="00200787" w:rsidP="00217980">
          <w:pPr>
            <w:pStyle w:val="Footer"/>
            <w:rPr>
              <w:lang w:val="hu-HU"/>
            </w:rPr>
          </w:pPr>
          <w:r w:rsidRPr="00ED2AAF">
            <w:rPr>
              <w:noProof/>
              <w:lang w:val="hu-HU" w:bidi="hu"/>
            </w:rPr>
            <mc:AlternateContent>
              <mc:Choice Requires="wpg">
                <w:drawing>
                  <wp:inline distT="0" distB="0" distL="0" distR="0" wp14:anchorId="02EE5108" wp14:editId="0BA7557C">
                    <wp:extent cx="329184" cy="329184"/>
                    <wp:effectExtent l="0" t="0" r="0" b="0"/>
                    <wp:docPr id="27" name="Csoport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lipszis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Csoport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Szabadkézi sokszög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gyenlő szárú háromszög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Egyenlő szárú háromszög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Egyenlő szárú háromszög 33" descr="e-mail ik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3AD274" id="Csoport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W8i7tDUIAAAkOQAADgAAAAAAAAAAAAAAAAAuAgAAZHJz&#10;L2Uyb0RvYy54bWxQSwECLQAUAAYACAAAACEAaEcb0NgAAAADAQAADwAAAAAAAAAAAAAAAACPCgAA&#10;ZHJzL2Rvd25yZXYueG1sUEsFBgAAAAAEAAQA8wAAAJQLAAAAAA==&#10;">
                    <o:lock v:ext="edit" aspectratio="t"/>
                    <v:oval id="Ellipszis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Csoport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Szabadkézi sokszög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Egyenlő szárú háromszög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Egyenlő szárú háromszög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Egyenlő szárú háromszög 33" o:spid="_x0000_s1032" type="#_x0000_t5" alt="e-mail ik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5217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615678" w14:textId="77777777" w:rsidR="00200787" w:rsidRPr="00ED2AAF" w:rsidRDefault="00200787" w:rsidP="00217980">
          <w:pPr>
            <w:pStyle w:val="Footer"/>
            <w:rPr>
              <w:lang w:val="hu-HU"/>
            </w:rPr>
          </w:pPr>
          <w:r w:rsidRPr="00ED2AAF">
            <w:rPr>
              <w:noProof/>
              <w:lang w:val="hu-HU" w:bidi="hu"/>
            </w:rPr>
            <mc:AlternateContent>
              <mc:Choice Requires="wpg">
                <w:drawing>
                  <wp:inline distT="0" distB="0" distL="0" distR="0" wp14:anchorId="7B274E83" wp14:editId="2DFBE938">
                    <wp:extent cx="329184" cy="329184"/>
                    <wp:effectExtent l="0" t="0" r="13970" b="13970"/>
                    <wp:docPr id="37" name="Csoport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A telefo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fon szimbólum" descr="Telefon ik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CBBCA8" id="Csoport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MGnXRiARAACYXQAADgAAAAAAAAAAAAAAAAAuAgAA&#10;ZHJzL2Uyb0RvYy54bWxQSwECLQAUAAYACAAAACEAaEcb0NgAAAADAQAADwAAAAAAAAAAAAAAAAB6&#10;EwAAZHJzL2Rvd25yZXYueG1sUEsFBgAAAAAEAAQA8wAAAH8UAAAAAA==&#10;">
                    <o:lock v:ext="edit" aspectratio="t"/>
                    <v:shape id="A telefon szimbólumot körülvevő kör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 szimbólum" o:spid="_x0000_s1028" alt="Telefon ik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00787" w:rsidRPr="00ED2AAF" w14:paraId="04CCB4D9" w14:textId="77777777" w:rsidTr="00FB1984">
      <w:tc>
        <w:tcPr>
          <w:tcW w:w="5218" w:type="dxa"/>
          <w:tcMar>
            <w:top w:w="144" w:type="dxa"/>
            <w:left w:w="115" w:type="dxa"/>
            <w:right w:w="115" w:type="dxa"/>
          </w:tcMar>
        </w:tcPr>
        <w:p w14:paraId="15145139" w14:textId="350AA480" w:rsidR="00200787" w:rsidRPr="00ED2AAF" w:rsidRDefault="0088194B" w:rsidP="003C5528">
          <w:pPr>
            <w:pStyle w:val="Footer"/>
            <w:rPr>
              <w:lang w:val="hu-HU"/>
            </w:rPr>
          </w:pPr>
          <w:r>
            <w:rPr>
              <w:lang w:val="hu-HU"/>
            </w:rPr>
            <w:t>EMAIL</w:t>
          </w:r>
        </w:p>
      </w:tc>
      <w:tc>
        <w:tcPr>
          <w:tcW w:w="5217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hu-HU"/>
            </w:rPr>
            <w:alias w:val="mobilszam"/>
            <w:tag w:val="mobilszam"/>
            <w:id w:val="2019970069"/>
            <w:placeholder>
              <w:docPart w:val="DefaultPlaceholder_-1854013440"/>
            </w:placeholder>
          </w:sdtPr>
          <w:sdtContent>
            <w:p w14:paraId="154435CD" w14:textId="296C5633" w:rsidR="00200787" w:rsidRPr="00ED2AAF" w:rsidRDefault="00200787" w:rsidP="00200787">
              <w:pPr>
                <w:pStyle w:val="Footer"/>
                <w:rPr>
                  <w:lang w:val="hu-HU"/>
                </w:rPr>
              </w:pPr>
              <w:r>
                <w:rPr>
                  <w:lang w:val="hu-HU"/>
                </w:rPr>
                <w:t>Telefonszám</w:t>
              </w:r>
            </w:p>
          </w:sdtContent>
        </w:sdt>
      </w:tc>
    </w:tr>
  </w:tbl>
  <w:p w14:paraId="3C42AC31" w14:textId="77777777" w:rsidR="00217980" w:rsidRPr="00ED2AAF" w:rsidRDefault="00217980">
    <w:pPr>
      <w:pStyle w:val="Footer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A48E1" w14:textId="77777777" w:rsidR="00EC56A1" w:rsidRDefault="00EC56A1" w:rsidP="00713050">
      <w:pPr>
        <w:spacing w:line="240" w:lineRule="auto"/>
      </w:pPr>
      <w:r>
        <w:separator/>
      </w:r>
    </w:p>
  </w:footnote>
  <w:footnote w:type="continuationSeparator" w:id="0">
    <w:p w14:paraId="50F7F851" w14:textId="77777777" w:rsidR="00EC56A1" w:rsidRDefault="00EC56A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19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gyszerűsített oldalfejléc elrendezéstáblázata"/>
    </w:tblPr>
    <w:tblGrid>
      <w:gridCol w:w="6696"/>
    </w:tblGrid>
    <w:tr w:rsidR="0088194B" w:rsidRPr="00ED2AAF" w14:paraId="1C681872" w14:textId="77777777" w:rsidTr="0088194B">
      <w:trPr>
        <w:trHeight w:hRule="exact" w:val="2952"/>
      </w:trPr>
      <w:tc>
        <w:tcPr>
          <w:tcW w:w="6697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Címsor elrendezéstáblázata"/>
          </w:tblPr>
          <w:tblGrid>
            <w:gridCol w:w="6696"/>
          </w:tblGrid>
          <w:tr w:rsidR="0088194B" w:rsidRPr="00ED2AAF" w14:paraId="3F673C7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7BF8C0F" w14:textId="52DDA04D" w:rsidR="0088194B" w:rsidRPr="00ED2AAF" w:rsidRDefault="00000000" w:rsidP="001A5CA9">
                <w:pPr>
                  <w:pStyle w:val="Heading1"/>
                  <w:rPr>
                    <w:lang w:val="hu-HU"/>
                  </w:rPr>
                </w:pPr>
                <w:sdt>
                  <w:sdtPr>
                    <w:rPr>
                      <w:lang w:val="hu-HU"/>
                    </w:rPr>
                    <w:alias w:val="Adja meg a nevét:"/>
                    <w:tag w:val="Adja meg a nevét:"/>
                    <w:id w:val="185027472"/>
                    <w:placeholder>
                      <w:docPart w:val="48DF74B3C4384A1DBD2D3853DC7C20FC"/>
                    </w:placeholder>
                    <w:showingPlcHdr/>
                    <w15:appearance w15:val="hidden"/>
                  </w:sdtPr>
                  <w:sdtContent>
                    <w:r w:rsidR="0088194B" w:rsidRPr="00ED2AAF">
                      <w:rPr>
                        <w:lang w:val="hu-HU" w:bidi="hu"/>
                      </w:rPr>
                      <w:t>Intézmény</w:t>
                    </w:r>
                  </w:sdtContent>
                </w:sdt>
              </w:p>
              <w:p w14:paraId="7A6CEA58" w14:textId="77777777" w:rsidR="0088194B" w:rsidRPr="00ED2AAF" w:rsidRDefault="0088194B" w:rsidP="001A5CA9">
                <w:pPr>
                  <w:pStyle w:val="Heading2"/>
                  <w:rPr>
                    <w:lang w:val="hu-HU"/>
                  </w:rPr>
                </w:pPr>
              </w:p>
            </w:tc>
          </w:tr>
        </w:tbl>
        <w:p w14:paraId="768661F0" w14:textId="77777777" w:rsidR="0088194B" w:rsidRPr="00ED2AAF" w:rsidRDefault="0088194B" w:rsidP="001A5CA9">
          <w:pPr>
            <w:rPr>
              <w:lang w:val="hu-HU"/>
            </w:rPr>
          </w:pPr>
        </w:p>
      </w:tc>
    </w:tr>
  </w:tbl>
  <w:p w14:paraId="607E8263" w14:textId="77777777" w:rsidR="00217980" w:rsidRPr="00ED2AAF" w:rsidRDefault="00FB0EC9" w:rsidP="001A5CA9">
    <w:pPr>
      <w:pStyle w:val="Header"/>
      <w:rPr>
        <w:lang w:val="hu-HU"/>
      </w:rPr>
    </w:pPr>
    <w:r w:rsidRPr="00ED2AAF">
      <w:rPr>
        <w:noProof/>
        <w:lang w:val="hu-HU" w:bidi="h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E76C21" wp14:editId="362C0E6C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Csoport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Piros téglalap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ehér kör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iros kör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8ECA3C" id="Csoport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">
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Fehér kör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ros kör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2E5E71"/>
    <w:multiLevelType w:val="hybridMultilevel"/>
    <w:tmpl w:val="E1306EAA"/>
    <w:lvl w:ilvl="0" w:tplc="040E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DE673B"/>
    <w:multiLevelType w:val="hybridMultilevel"/>
    <w:tmpl w:val="F99EC75E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86250">
    <w:abstractNumId w:val="9"/>
  </w:num>
  <w:num w:numId="2" w16cid:durableId="1451632868">
    <w:abstractNumId w:val="7"/>
  </w:num>
  <w:num w:numId="3" w16cid:durableId="1786271836">
    <w:abstractNumId w:val="6"/>
  </w:num>
  <w:num w:numId="4" w16cid:durableId="889464156">
    <w:abstractNumId w:val="5"/>
  </w:num>
  <w:num w:numId="5" w16cid:durableId="1632054603">
    <w:abstractNumId w:val="4"/>
  </w:num>
  <w:num w:numId="6" w16cid:durableId="1331102856">
    <w:abstractNumId w:val="8"/>
  </w:num>
  <w:num w:numId="7" w16cid:durableId="1196191693">
    <w:abstractNumId w:val="3"/>
  </w:num>
  <w:num w:numId="8" w16cid:durableId="1248420042">
    <w:abstractNumId w:val="2"/>
  </w:num>
  <w:num w:numId="9" w16cid:durableId="281423978">
    <w:abstractNumId w:val="1"/>
  </w:num>
  <w:num w:numId="10" w16cid:durableId="380595137">
    <w:abstractNumId w:val="0"/>
  </w:num>
  <w:num w:numId="11" w16cid:durableId="777915784">
    <w:abstractNumId w:val="11"/>
  </w:num>
  <w:num w:numId="12" w16cid:durableId="2092770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5D"/>
    <w:rsid w:val="00016341"/>
    <w:rsid w:val="00037571"/>
    <w:rsid w:val="00090AB9"/>
    <w:rsid w:val="00091382"/>
    <w:rsid w:val="000A07DA"/>
    <w:rsid w:val="000A2BFA"/>
    <w:rsid w:val="000B0619"/>
    <w:rsid w:val="000B5418"/>
    <w:rsid w:val="000B61CA"/>
    <w:rsid w:val="000C5BEF"/>
    <w:rsid w:val="000F7610"/>
    <w:rsid w:val="00104508"/>
    <w:rsid w:val="00114ED7"/>
    <w:rsid w:val="001270D3"/>
    <w:rsid w:val="001300CA"/>
    <w:rsid w:val="00140B0E"/>
    <w:rsid w:val="001A5CA9"/>
    <w:rsid w:val="001B2AC1"/>
    <w:rsid w:val="001B403A"/>
    <w:rsid w:val="001D500D"/>
    <w:rsid w:val="001F4583"/>
    <w:rsid w:val="00200787"/>
    <w:rsid w:val="00203791"/>
    <w:rsid w:val="00217980"/>
    <w:rsid w:val="002559F6"/>
    <w:rsid w:val="00263A71"/>
    <w:rsid w:val="00267F73"/>
    <w:rsid w:val="00271662"/>
    <w:rsid w:val="0027404F"/>
    <w:rsid w:val="00290AAA"/>
    <w:rsid w:val="00291C88"/>
    <w:rsid w:val="00293B83"/>
    <w:rsid w:val="002A24CE"/>
    <w:rsid w:val="002B091C"/>
    <w:rsid w:val="002B5C9A"/>
    <w:rsid w:val="002B7746"/>
    <w:rsid w:val="002C2CDD"/>
    <w:rsid w:val="002D45C6"/>
    <w:rsid w:val="002E0309"/>
    <w:rsid w:val="002F03FA"/>
    <w:rsid w:val="00313CDE"/>
    <w:rsid w:val="00313E86"/>
    <w:rsid w:val="00325BDF"/>
    <w:rsid w:val="00333CD3"/>
    <w:rsid w:val="00340365"/>
    <w:rsid w:val="00342B64"/>
    <w:rsid w:val="00364079"/>
    <w:rsid w:val="003B52DE"/>
    <w:rsid w:val="003C5528"/>
    <w:rsid w:val="003D03E5"/>
    <w:rsid w:val="004077FB"/>
    <w:rsid w:val="004244FF"/>
    <w:rsid w:val="00424DD9"/>
    <w:rsid w:val="00425166"/>
    <w:rsid w:val="004305E4"/>
    <w:rsid w:val="0044585D"/>
    <w:rsid w:val="0046104A"/>
    <w:rsid w:val="004717C5"/>
    <w:rsid w:val="00484521"/>
    <w:rsid w:val="004A24CC"/>
    <w:rsid w:val="004B2BA8"/>
    <w:rsid w:val="004C7DCD"/>
    <w:rsid w:val="004E6A24"/>
    <w:rsid w:val="00523479"/>
    <w:rsid w:val="00526DFD"/>
    <w:rsid w:val="00543DB7"/>
    <w:rsid w:val="00560EB5"/>
    <w:rsid w:val="005729B0"/>
    <w:rsid w:val="00583E4F"/>
    <w:rsid w:val="00595601"/>
    <w:rsid w:val="005A2F4B"/>
    <w:rsid w:val="005B6D73"/>
    <w:rsid w:val="005F3E5B"/>
    <w:rsid w:val="00617737"/>
    <w:rsid w:val="00641630"/>
    <w:rsid w:val="00684488"/>
    <w:rsid w:val="00695674"/>
    <w:rsid w:val="006A3BCF"/>
    <w:rsid w:val="006A3CE7"/>
    <w:rsid w:val="006A7746"/>
    <w:rsid w:val="006C4C50"/>
    <w:rsid w:val="006D76B1"/>
    <w:rsid w:val="006F4A6E"/>
    <w:rsid w:val="00713050"/>
    <w:rsid w:val="00737F89"/>
    <w:rsid w:val="00741125"/>
    <w:rsid w:val="00741F13"/>
    <w:rsid w:val="00746F7F"/>
    <w:rsid w:val="007569C1"/>
    <w:rsid w:val="00763832"/>
    <w:rsid w:val="00772919"/>
    <w:rsid w:val="007806A3"/>
    <w:rsid w:val="007D2696"/>
    <w:rsid w:val="007D2FD2"/>
    <w:rsid w:val="007D406E"/>
    <w:rsid w:val="007D6458"/>
    <w:rsid w:val="007F40AC"/>
    <w:rsid w:val="007F4D91"/>
    <w:rsid w:val="00811117"/>
    <w:rsid w:val="00814BF2"/>
    <w:rsid w:val="00823C54"/>
    <w:rsid w:val="00826A10"/>
    <w:rsid w:val="00841146"/>
    <w:rsid w:val="0088194B"/>
    <w:rsid w:val="0088216C"/>
    <w:rsid w:val="0088504C"/>
    <w:rsid w:val="0089382B"/>
    <w:rsid w:val="008A1907"/>
    <w:rsid w:val="008C6BCA"/>
    <w:rsid w:val="008C7B50"/>
    <w:rsid w:val="008E3AAD"/>
    <w:rsid w:val="008E4B30"/>
    <w:rsid w:val="008F3EFE"/>
    <w:rsid w:val="008F7D10"/>
    <w:rsid w:val="00906BEE"/>
    <w:rsid w:val="0091631B"/>
    <w:rsid w:val="009222AD"/>
    <w:rsid w:val="009243E7"/>
    <w:rsid w:val="00940489"/>
    <w:rsid w:val="00946B53"/>
    <w:rsid w:val="0095186F"/>
    <w:rsid w:val="00985D58"/>
    <w:rsid w:val="0099359B"/>
    <w:rsid w:val="009B3C40"/>
    <w:rsid w:val="009F7AD9"/>
    <w:rsid w:val="00A178E8"/>
    <w:rsid w:val="00A42540"/>
    <w:rsid w:val="00A501F9"/>
    <w:rsid w:val="00A50939"/>
    <w:rsid w:val="00A83413"/>
    <w:rsid w:val="00AA614C"/>
    <w:rsid w:val="00AA6A40"/>
    <w:rsid w:val="00AA75F6"/>
    <w:rsid w:val="00AB01AB"/>
    <w:rsid w:val="00AD00FD"/>
    <w:rsid w:val="00AF0A8E"/>
    <w:rsid w:val="00B031F0"/>
    <w:rsid w:val="00B24D39"/>
    <w:rsid w:val="00B27019"/>
    <w:rsid w:val="00B5664D"/>
    <w:rsid w:val="00B56BC2"/>
    <w:rsid w:val="00B76A83"/>
    <w:rsid w:val="00BA5B40"/>
    <w:rsid w:val="00BD0206"/>
    <w:rsid w:val="00BD3780"/>
    <w:rsid w:val="00BE1D0B"/>
    <w:rsid w:val="00BE27BD"/>
    <w:rsid w:val="00BE7EE3"/>
    <w:rsid w:val="00BF126F"/>
    <w:rsid w:val="00C1605C"/>
    <w:rsid w:val="00C2098A"/>
    <w:rsid w:val="00C5444A"/>
    <w:rsid w:val="00C612DA"/>
    <w:rsid w:val="00C62C50"/>
    <w:rsid w:val="00C7741E"/>
    <w:rsid w:val="00C875AB"/>
    <w:rsid w:val="00CA3DF1"/>
    <w:rsid w:val="00CA4581"/>
    <w:rsid w:val="00CC168F"/>
    <w:rsid w:val="00CE18D5"/>
    <w:rsid w:val="00D04109"/>
    <w:rsid w:val="00D06ECC"/>
    <w:rsid w:val="00D318C1"/>
    <w:rsid w:val="00D375CD"/>
    <w:rsid w:val="00D670FF"/>
    <w:rsid w:val="00D97A41"/>
    <w:rsid w:val="00DA47B0"/>
    <w:rsid w:val="00DD3CF6"/>
    <w:rsid w:val="00DD4486"/>
    <w:rsid w:val="00DD6416"/>
    <w:rsid w:val="00DF4E0A"/>
    <w:rsid w:val="00E02DCD"/>
    <w:rsid w:val="00E12C60"/>
    <w:rsid w:val="00E22E87"/>
    <w:rsid w:val="00E57630"/>
    <w:rsid w:val="00E710AE"/>
    <w:rsid w:val="00E86C2B"/>
    <w:rsid w:val="00EB2D52"/>
    <w:rsid w:val="00EC56A1"/>
    <w:rsid w:val="00ED2AAF"/>
    <w:rsid w:val="00EF2132"/>
    <w:rsid w:val="00EF7C87"/>
    <w:rsid w:val="00EF7CC9"/>
    <w:rsid w:val="00F207C0"/>
    <w:rsid w:val="00F20AE5"/>
    <w:rsid w:val="00F23F2C"/>
    <w:rsid w:val="00F47E97"/>
    <w:rsid w:val="00F645C7"/>
    <w:rsid w:val="00FA3292"/>
    <w:rsid w:val="00FB0678"/>
    <w:rsid w:val="00FB0EC9"/>
    <w:rsid w:val="00FB1984"/>
    <w:rsid w:val="00FD2AFE"/>
    <w:rsid w:val="00FD3AEA"/>
    <w:rsid w:val="00FF2C69"/>
    <w:rsid w:val="00FF4243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F9163"/>
  <w15:chartTrackingRefBased/>
  <w15:docId w15:val="{E6237B4D-C9A7-47B9-A847-476B4E8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D2AAF"/>
    <w:pPr>
      <w:spacing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Monogram">
    <w:name w:val="Monogram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ga\AppData\Local\Microsoft\Office\16.0\DTS\hu-HU%7bEAAF1E71-8438-4B3C-B238-FD74E1B9F849%7d\%7bFCB5EDF4-0C29-40D8-AA73-A60763634BD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2EFA022509469BA92E84388199A08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0E65786-FC6D-4A1C-A114-119F0A168A95}"/>
      </w:docPartPr>
      <w:docPartBody>
        <w:p w:rsidR="00390A67" w:rsidRDefault="00706148" w:rsidP="00706148">
          <w:pPr>
            <w:pStyle w:val="F72EFA022509469BA92E84388199A08C1"/>
          </w:pPr>
          <w:r w:rsidRPr="00ED2AAF">
            <w:rPr>
              <w:lang w:val="hu-HU" w:bidi="hu"/>
            </w:rPr>
            <w:t>JS</w:t>
          </w:r>
        </w:p>
      </w:docPartBody>
    </w:docPart>
    <w:docPart>
      <w:docPartPr>
        <w:name w:val="79F9ECE4537A4A2E826FBEDF8983E8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B65049E-AF31-4F36-8609-D5F85BD51BF6}"/>
      </w:docPartPr>
      <w:docPartBody>
        <w:p w:rsidR="00390A67" w:rsidRDefault="00706148" w:rsidP="00706148">
          <w:pPr>
            <w:pStyle w:val="79F9ECE4537A4A2E826FBEDF8983E8F91"/>
          </w:pPr>
          <w:r w:rsidRPr="00ED2AAF">
            <w:rPr>
              <w:lang w:val="hu-HU" w:bidi="hu"/>
            </w:rPr>
            <w:t>Célkitűzés</w:t>
          </w:r>
        </w:p>
      </w:docPartBody>
    </w:docPart>
    <w:docPart>
      <w:docPartPr>
        <w:name w:val="9B07D5EC131842A1BBD497BDE3E64C5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0EFB25-8A99-4492-9F4F-D8C4FAE089A5}"/>
      </w:docPartPr>
      <w:docPartBody>
        <w:p w:rsidR="00390A67" w:rsidRDefault="00706148" w:rsidP="00706148">
          <w:pPr>
            <w:pStyle w:val="9B07D5EC131842A1BBD497BDE3E64C551"/>
          </w:pPr>
          <w:r w:rsidRPr="00ED2AAF">
            <w:rPr>
              <w:lang w:val="hu-HU" w:bidi="hu"/>
            </w:rPr>
            <w:t>Egy vezető szoftverfejlesztői pozíciót keresek, ahol a tapasztalataimat felhasználhatom a növekedés elősegítésére.</w:t>
          </w:r>
        </w:p>
      </w:docPartBody>
    </w:docPart>
    <w:docPart>
      <w:docPartPr>
        <w:name w:val="F3D30B59F8C34AFCAF0A4F51C59E87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B366990-BC53-46EA-9B70-A6967E78511A}"/>
      </w:docPartPr>
      <w:docPartBody>
        <w:p w:rsidR="00390A67" w:rsidRDefault="00706148" w:rsidP="00706148">
          <w:pPr>
            <w:pStyle w:val="F3D30B59F8C34AFCAF0A4F51C59E87FA1"/>
          </w:pPr>
          <w:r w:rsidRPr="00ED2AAF">
            <w:rPr>
              <w:lang w:val="hu-HU" w:bidi="hu"/>
            </w:rPr>
            <w:t>Képzettség</w:t>
          </w:r>
        </w:p>
      </w:docPartBody>
    </w:docPart>
    <w:docPart>
      <w:docPartPr>
        <w:name w:val="FC83B4BFC6514F47AD4FF4CFA7DD7D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896413-23C4-40BD-870E-D39D6A468316}"/>
      </w:docPartPr>
      <w:docPartBody>
        <w:p w:rsidR="00390A67" w:rsidRDefault="00706148" w:rsidP="00706148">
          <w:pPr>
            <w:pStyle w:val="FC83B4BFC6514F47AD4FF4CFA7DD7DDC1"/>
          </w:pPr>
          <w:r w:rsidRPr="00ED2AAF">
            <w:rPr>
              <w:lang w:val="hu-HU" w:bidi="hu"/>
            </w:rPr>
            <w:t>John Smith</w:t>
          </w:r>
        </w:p>
      </w:docPartBody>
    </w:docPart>
    <w:docPart>
      <w:docPartPr>
        <w:name w:val="2D80F6A58D7344F6A7BF95E5ECCF321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EBC10F-8857-4545-B5DB-1DD93F7A8851}"/>
      </w:docPartPr>
      <w:docPartBody>
        <w:p w:rsidR="00390A67" w:rsidRDefault="00706148" w:rsidP="00706148">
          <w:pPr>
            <w:pStyle w:val="2D80F6A58D7344F6A7BF95E5ECCF32151"/>
          </w:pPr>
          <w:r w:rsidRPr="00ED2AAF">
            <w:rPr>
              <w:lang w:val="hu-HU" w:bidi="hu"/>
            </w:rPr>
            <w:t>Szoftverfejlesztő</w:t>
          </w:r>
        </w:p>
      </w:docPartBody>
    </w:docPart>
    <w:docPart>
      <w:docPartPr>
        <w:name w:val="432637DCF49746C7934F303292FE3AA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050F4ED-C835-4049-BF6E-471726D838A3}"/>
      </w:docPartPr>
      <w:docPartBody>
        <w:p w:rsidR="00390A67" w:rsidRDefault="00706148" w:rsidP="00706148">
          <w:pPr>
            <w:pStyle w:val="432637DCF49746C7934F303292FE3AAD1"/>
          </w:pPr>
          <w:r w:rsidRPr="00ED2AAF">
            <w:rPr>
              <w:lang w:val="hu-HU" w:bidi="hu"/>
            </w:rPr>
            <w:t>linkedin.com/in/johnsmith</w:t>
          </w:r>
        </w:p>
      </w:docPartBody>
    </w:docPart>
    <w:docPart>
      <w:docPartPr>
        <w:name w:val="E077C836456D4514ABFA37B83F71B5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206162-837D-4F59-9504-D64D31355089}"/>
      </w:docPartPr>
      <w:docPartBody>
        <w:p w:rsidR="00390A67" w:rsidRDefault="00706148" w:rsidP="00706148">
          <w:pPr>
            <w:pStyle w:val="E077C836456D4514ABFA37B83F71B5271"/>
          </w:pPr>
          <w:r w:rsidRPr="00ED2AAF">
            <w:rPr>
              <w:lang w:val="hu-HU" w:bidi="hu"/>
            </w:rPr>
            <w:t>Tapasztalat</w:t>
          </w:r>
        </w:p>
      </w:docPartBody>
    </w:docPart>
    <w:docPart>
      <w:docPartPr>
        <w:name w:val="58C96E88F4634EF3AAEC72E231D9958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CB562CA-70E2-4424-83C3-FFA27CC7852B}"/>
      </w:docPartPr>
      <w:docPartBody>
        <w:p w:rsidR="00390A67" w:rsidRDefault="00706148" w:rsidP="00706148">
          <w:pPr>
            <w:pStyle w:val="58C96E88F4634EF3AAEC72E231D9958E1"/>
          </w:pPr>
          <w:r w:rsidRPr="00ED2AAF">
            <w:rPr>
              <w:lang w:val="hu-HU" w:bidi="hu"/>
            </w:rPr>
            <w:t>Senior Szoftverfejlesztő</w:t>
          </w:r>
        </w:p>
      </w:docPartBody>
    </w:docPart>
    <w:docPart>
      <w:docPartPr>
        <w:name w:val="EF86726E02F646749A77935E6FA826D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7DF523-6731-4D5B-A785-B054D164AA11}"/>
      </w:docPartPr>
      <w:docPartBody>
        <w:p w:rsidR="00390A67" w:rsidRDefault="00706148" w:rsidP="00706148">
          <w:pPr>
            <w:pStyle w:val="EF86726E02F646749A77935E6FA826D01"/>
          </w:pPr>
          <w:r w:rsidRPr="00ED2AAF">
            <w:rPr>
              <w:lang w:val="hu-HU" w:bidi="hu"/>
            </w:rPr>
            <w:t>Tech Solutions Zrt.</w:t>
          </w:r>
        </w:p>
      </w:docPartBody>
    </w:docPart>
    <w:docPart>
      <w:docPartPr>
        <w:name w:val="33E28DEECD67445BA11B97C034DAEB2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854747-7D9F-4FB3-9865-CD73AE18C529}"/>
      </w:docPartPr>
      <w:docPartBody>
        <w:p w:rsidR="00390A67" w:rsidRDefault="00706148" w:rsidP="00706148">
          <w:pPr>
            <w:pStyle w:val="33E28DEECD67445BA11B97C034DAEB2D1"/>
          </w:pPr>
          <w:r w:rsidRPr="00ED2AAF">
            <w:rPr>
              <w:lang w:val="hu-HU" w:bidi="hu"/>
            </w:rPr>
            <w:t>2020. január</w:t>
          </w:r>
        </w:p>
      </w:docPartBody>
    </w:docPart>
    <w:docPart>
      <w:docPartPr>
        <w:name w:val="AF91A6C5D7CE4C588BC2BFF1635BE2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2F3F073-149C-4023-B28A-91377CEB5FA0}"/>
      </w:docPartPr>
      <w:docPartBody>
        <w:p w:rsidR="00390A67" w:rsidRDefault="00706148" w:rsidP="00706148">
          <w:pPr>
            <w:pStyle w:val="AF91A6C5D7CE4C588BC2BFF1635BE2831"/>
          </w:pPr>
          <w:r w:rsidRPr="00ED2AAF">
            <w:rPr>
              <w:lang w:val="hu-HU" w:bidi="hu"/>
            </w:rPr>
            <w:t>Jelenleg</w:t>
          </w:r>
        </w:p>
      </w:docPartBody>
    </w:docPart>
    <w:docPart>
      <w:docPartPr>
        <w:name w:val="6D0F27F54A6C4565BF6E5FEA347E62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C72228-EC60-4AE9-A95D-C25D7017E945}"/>
      </w:docPartPr>
      <w:docPartBody>
        <w:p w:rsidR="00390A67" w:rsidRDefault="00706148" w:rsidP="00706148">
          <w:pPr>
            <w:pStyle w:val="6D0F27F54A6C4565BF6E5FEA347E62461"/>
          </w:pPr>
          <w:r w:rsidRPr="00ED2AAF">
            <w:rPr>
              <w:lang w:val="hu-HU" w:bidi="hu"/>
            </w:rPr>
            <w:t>Vezettem egy 5 fős csapatot a cég fő termékének fejlesztésében.</w:t>
          </w:r>
        </w:p>
      </w:docPartBody>
    </w:docPart>
    <w:docPart>
      <w:docPartPr>
        <w:name w:val="32256A62D79A4E4083DE9D36C83B12D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7D3C12C-996A-4340-96CB-1CA289590457}"/>
      </w:docPartPr>
      <w:docPartBody>
        <w:p w:rsidR="00390A67" w:rsidRDefault="00706148" w:rsidP="00706148">
          <w:pPr>
            <w:pStyle w:val="32256A62D79A4E4083DE9D36C83B12DF1"/>
          </w:pPr>
          <w:r w:rsidRPr="00ED2AAF">
            <w:rPr>
              <w:lang w:val="hu-HU" w:bidi="hu"/>
            </w:rPr>
            <w:t>Tanulmányok</w:t>
          </w:r>
        </w:p>
      </w:docPartBody>
    </w:docPart>
    <w:docPart>
      <w:docPartPr>
        <w:name w:val="57F5A140A3EF498B888C861512B2BC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D331DD1-C3E8-477D-B8D8-4EBEEE33F6D5}"/>
      </w:docPartPr>
      <w:docPartBody>
        <w:p w:rsidR="00390A67" w:rsidRDefault="00706148" w:rsidP="00706148">
          <w:pPr>
            <w:pStyle w:val="57F5A140A3EF498B888C861512B2BC4F1"/>
          </w:pPr>
          <w:r w:rsidRPr="00ED2AAF">
            <w:rPr>
              <w:lang w:val="hu-HU" w:bidi="hu"/>
            </w:rPr>
            <w:t>2018. június</w:t>
          </w:r>
        </w:p>
      </w:docPartBody>
    </w:docPart>
    <w:docPart>
      <w:docPartPr>
        <w:name w:val="3F93A585447E4A1F848300628666D1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4EC9228-86EC-44D6-858E-942DA4BCA9F5}"/>
      </w:docPartPr>
      <w:docPartBody>
        <w:p w:rsidR="00390A67" w:rsidRDefault="00706148" w:rsidP="00706148">
          <w:pPr>
            <w:pStyle w:val="3F93A585447E4A1F848300628666D1831"/>
          </w:pPr>
          <w:r w:rsidRPr="00ED2AAF">
            <w:rPr>
              <w:lang w:val="hu-HU" w:bidi="hu"/>
            </w:rPr>
            <w:t>Budapesti Műszaki Egyetem</w:t>
          </w:r>
        </w:p>
      </w:docPartBody>
    </w:docPart>
    <w:docPart>
      <w:docPartPr>
        <w:name w:val="55C07E856727498BBCDC4E9CCF3051E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E25D93-F9E4-4517-8FA1-D02F05BEA34C}"/>
      </w:docPartPr>
      <w:docPartBody>
        <w:p w:rsidR="00390A67" w:rsidRDefault="00706148" w:rsidP="00706148">
          <w:pPr>
            <w:pStyle w:val="55C07E856727498BBCDC4E9CCF3051E71"/>
          </w:pPr>
          <w:r w:rsidRPr="00ED2AAF">
            <w:rPr>
              <w:lang w:val="hu-HU" w:bidi="hu"/>
            </w:rPr>
            <w:t>Kiváló eredménnyel végeztem.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E13F47-D431-4500-8129-B223F572D4AD}"/>
      </w:docPartPr>
      <w:docPartBody>
        <w:p w:rsidR="00390A67" w:rsidRDefault="00461486">
          <w:r w:rsidRPr="00F179A8">
            <w:rPr>
              <w:rStyle w:val="PlaceholderText"/>
            </w:rPr>
            <w:t>Szöveg beírásához kattintson vagy koppintson ide.</w:t>
          </w:r>
        </w:p>
      </w:docPartBody>
    </w:docPart>
    <w:docPart>
      <w:docPartPr>
        <w:name w:val="48DF74B3C4384A1DBD2D3853DC7C20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70121F-4496-4D5A-A129-D849519AB149}"/>
      </w:docPartPr>
      <w:docPartBody>
        <w:p w:rsidR="00390A67" w:rsidRDefault="00706148" w:rsidP="00706148">
          <w:pPr>
            <w:pStyle w:val="48DF74B3C4384A1DBD2D3853DC7C20FC1"/>
          </w:pPr>
          <w:r w:rsidRPr="00ED2AAF">
            <w:rPr>
              <w:lang w:val="hu-HU" w:bidi="hu"/>
            </w:rPr>
            <w:t>Intézmény</w:t>
          </w:r>
        </w:p>
      </w:docPartBody>
    </w:docPart>
    <w:docPart>
      <w:docPartPr>
        <w:name w:val="B3BF730D769643C3830F55B073DD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7E340-3554-49B5-AD8B-5A5CDE927C10}"/>
      </w:docPartPr>
      <w:docPartBody>
        <w:p w:rsidR="00EB7F06" w:rsidRDefault="00706148" w:rsidP="00706148">
          <w:pPr>
            <w:pStyle w:val="B3BF730D769643C3830F55B073DD51901"/>
          </w:pPr>
          <w:r w:rsidRPr="00ED2AAF">
            <w:rPr>
              <w:lang w:val="hu-HU" w:bidi="hu"/>
            </w:rPr>
            <w:t>Msc, Számítástechnika</w:t>
          </w:r>
        </w:p>
      </w:docPartBody>
    </w:docPart>
    <w:docPart>
      <w:docPartPr>
        <w:name w:val="AC77ADBDD18C4E20B5E74149C7640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B8D3-DB92-433C-9E59-962826F2CCE1}"/>
      </w:docPartPr>
      <w:docPartBody>
        <w:p w:rsidR="00AC7718" w:rsidRDefault="00706148" w:rsidP="00706148">
          <w:pPr>
            <w:pStyle w:val="AC77ADBDD18C4E20B5E74149C7640B8B1"/>
          </w:pPr>
          <w:r>
            <w:rPr>
              <w:lang w:val="hu-HU" w:bidi="hu"/>
            </w:rPr>
            <w:t>JavaScript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86"/>
    <w:rsid w:val="00016341"/>
    <w:rsid w:val="00085E32"/>
    <w:rsid w:val="00090AB9"/>
    <w:rsid w:val="000A2213"/>
    <w:rsid w:val="000A76F7"/>
    <w:rsid w:val="000B5418"/>
    <w:rsid w:val="00117A61"/>
    <w:rsid w:val="001B0C49"/>
    <w:rsid w:val="001D2B69"/>
    <w:rsid w:val="00227BA6"/>
    <w:rsid w:val="0023637E"/>
    <w:rsid w:val="002559F6"/>
    <w:rsid w:val="00263A71"/>
    <w:rsid w:val="00267F73"/>
    <w:rsid w:val="002A24CE"/>
    <w:rsid w:val="002E0309"/>
    <w:rsid w:val="00345FC4"/>
    <w:rsid w:val="00364FE9"/>
    <w:rsid w:val="0038499B"/>
    <w:rsid w:val="00390A67"/>
    <w:rsid w:val="0039443C"/>
    <w:rsid w:val="00435373"/>
    <w:rsid w:val="00461486"/>
    <w:rsid w:val="00505FD3"/>
    <w:rsid w:val="00526DFD"/>
    <w:rsid w:val="00560EB5"/>
    <w:rsid w:val="005C2D0A"/>
    <w:rsid w:val="00617737"/>
    <w:rsid w:val="006A3BCF"/>
    <w:rsid w:val="006F4A6E"/>
    <w:rsid w:val="00706148"/>
    <w:rsid w:val="00741F13"/>
    <w:rsid w:val="00756E69"/>
    <w:rsid w:val="007779C3"/>
    <w:rsid w:val="007F40AC"/>
    <w:rsid w:val="00891167"/>
    <w:rsid w:val="00955DA2"/>
    <w:rsid w:val="009B5885"/>
    <w:rsid w:val="009C7C34"/>
    <w:rsid w:val="00A11682"/>
    <w:rsid w:val="00A178E8"/>
    <w:rsid w:val="00A433A4"/>
    <w:rsid w:val="00AC7718"/>
    <w:rsid w:val="00B031EE"/>
    <w:rsid w:val="00B51E24"/>
    <w:rsid w:val="00BD3780"/>
    <w:rsid w:val="00BD4427"/>
    <w:rsid w:val="00BD5C89"/>
    <w:rsid w:val="00DA47B0"/>
    <w:rsid w:val="00DA480E"/>
    <w:rsid w:val="00E26CBC"/>
    <w:rsid w:val="00EB6E17"/>
    <w:rsid w:val="00EB7F06"/>
    <w:rsid w:val="00F25FCD"/>
    <w:rsid w:val="00F40A9F"/>
    <w:rsid w:val="00F46168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486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1486"/>
    <w:pPr>
      <w:spacing w:after="120" w:line="480" w:lineRule="auto"/>
      <w:ind w:left="360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1486"/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table" w:styleId="DarkList-Accent4">
    <w:name w:val="Dark List Accent 4"/>
    <w:basedOn w:val="TableNormal"/>
    <w:uiPriority w:val="70"/>
    <w:semiHidden/>
    <w:unhideWhenUsed/>
    <w:rsid w:val="00461486"/>
    <w:pPr>
      <w:spacing w:after="0" w:line="240" w:lineRule="auto"/>
    </w:pPr>
    <w:rPr>
      <w:rFonts w:eastAsiaTheme="minorHAnsi"/>
      <w:color w:val="FFFFFF" w:themeColor="background1"/>
      <w:kern w:val="0"/>
      <w:sz w:val="22"/>
      <w:szCs w:val="22"/>
      <w:lang w:val="hu" w:eastAsia="en-US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GridTable3-Accent5">
    <w:name w:val="Grid Table 3 Accent 5"/>
    <w:basedOn w:val="TableNormal"/>
    <w:uiPriority w:val="48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character" w:styleId="HTMLDefinition">
    <w:name w:val="HTML Definition"/>
    <w:basedOn w:val="DefaultParagraphFont"/>
    <w:uiPriority w:val="99"/>
    <w:semiHidden/>
    <w:unhideWhenUsed/>
    <w:rsid w:val="00461486"/>
    <w:rPr>
      <w:i/>
      <w:iCs/>
    </w:rPr>
  </w:style>
  <w:style w:type="table" w:styleId="LightShading-Accent5">
    <w:name w:val="Light Shading Accent 5"/>
    <w:basedOn w:val="TableNormal"/>
    <w:uiPriority w:val="60"/>
    <w:semiHidden/>
    <w:unhideWhenUsed/>
    <w:rsid w:val="00461486"/>
    <w:pPr>
      <w:spacing w:after="0" w:line="240" w:lineRule="auto"/>
    </w:pPr>
    <w:rPr>
      <w:rFonts w:eastAsiaTheme="minorHAnsi"/>
      <w:color w:val="77206D" w:themeColor="accent5" w:themeShade="BF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stTable3-Accent3">
    <w:name w:val="List Table 3 Accent 3"/>
    <w:basedOn w:val="TableNormal"/>
    <w:uiPriority w:val="48"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1486"/>
    <w:pPr>
      <w:spacing w:after="0" w:line="240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Reference">
    <w:name w:val="Subtle Reference"/>
    <w:basedOn w:val="DefaultParagraphFont"/>
    <w:uiPriority w:val="31"/>
    <w:unhideWhenUsed/>
    <w:qFormat/>
    <w:rsid w:val="00461486"/>
    <w:rPr>
      <w:smallCaps/>
      <w:color w:val="5A5A5A" w:themeColor="text1" w:themeTint="A5"/>
    </w:rPr>
  </w:style>
  <w:style w:type="table" w:styleId="TableList6">
    <w:name w:val="Table List 6"/>
    <w:basedOn w:val="TableNormal"/>
    <w:uiPriority w:val="99"/>
    <w:semiHidden/>
    <w:unhideWhenUsed/>
    <w:rsid w:val="00461486"/>
    <w:pPr>
      <w:spacing w:after="0" w:line="259" w:lineRule="auto"/>
    </w:pPr>
    <w:rPr>
      <w:rFonts w:eastAsiaTheme="minorHAnsi"/>
      <w:kern w:val="0"/>
      <w:sz w:val="22"/>
      <w:szCs w:val="22"/>
      <w:lang w:val="hu" w:eastAsia="en-US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F72EFA022509469BA92E84388199A08C1">
    <w:name w:val="F72EFA022509469BA92E84388199A08C1"/>
    <w:rsid w:val="00706148"/>
    <w:pPr>
      <w:spacing w:after="1480" w:line="240" w:lineRule="auto"/>
      <w:ind w:left="144" w:right="360"/>
      <w:contextualSpacing/>
      <w:jc w:val="center"/>
    </w:pPr>
    <w:rPr>
      <w:rFonts w:asciiTheme="majorHAnsi" w:eastAsiaTheme="minorHAnsi" w:hAnsiTheme="majorHAnsi"/>
      <w:caps/>
      <w:color w:val="156082" w:themeColor="accent1"/>
      <w:kern w:val="0"/>
      <w:sz w:val="110"/>
      <w:szCs w:val="22"/>
      <w:lang w:val="hu" w:eastAsia="en-US"/>
      <w14:ligatures w14:val="none"/>
    </w:rPr>
  </w:style>
  <w:style w:type="paragraph" w:customStyle="1" w:styleId="79F9ECE4537A4A2E826FBEDF8983E8F91">
    <w:name w:val="79F9ECE4537A4A2E826FBEDF8983E8F91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9B07D5EC131842A1BBD497BDE3E64C551">
    <w:name w:val="9B07D5EC131842A1BBD497BDE3E64C551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3D30B59F8C34AFCAF0A4F51C59E87FA1">
    <w:name w:val="F3D30B59F8C34AFCAF0A4F51C59E87FA1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AC77ADBDD18C4E20B5E74149C7640B8B1">
    <w:name w:val="AC77ADBDD18C4E20B5E74149C7640B8B1"/>
    <w:rsid w:val="00706148"/>
    <w:pPr>
      <w:spacing w:after="0" w:line="259" w:lineRule="auto"/>
      <w:ind w:left="720"/>
      <w:contextualSpacing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C83B4BFC6514F47AD4FF4CFA7DD7DDC1">
    <w:name w:val="FC83B4BFC6514F47AD4FF4CFA7DD7DDC1"/>
    <w:rsid w:val="0070614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  <w:style w:type="paragraph" w:customStyle="1" w:styleId="2D80F6A58D7344F6A7BF95E5ECCF32151">
    <w:name w:val="2D80F6A58D7344F6A7BF95E5ECCF32151"/>
    <w:rsid w:val="00706148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432637DCF49746C7934F303292FE3AAD1">
    <w:name w:val="432637DCF49746C7934F303292FE3AAD1"/>
    <w:rsid w:val="00706148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E077C836456D4514ABFA37B83F71B5271">
    <w:name w:val="E077C836456D4514ABFA37B83F71B5271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58C96E88F4634EF3AAEC72E231D9958E1">
    <w:name w:val="58C96E88F4634EF3AAEC72E231D9958E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EF86726E02F646749A77935E6FA826D01">
    <w:name w:val="EF86726E02F646749A77935E6FA826D0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3E28DEECD67445BA11B97C034DAEB2D1">
    <w:name w:val="33E28DEECD67445BA11B97C034DAEB2D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AF91A6C5D7CE4C588BC2BFF1635BE2831">
    <w:name w:val="AF91A6C5D7CE4C588BC2BFF1635BE283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6D0F27F54A6C4565BF6E5FEA347E62461">
    <w:name w:val="6D0F27F54A6C4565BF6E5FEA347E62461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32256A62D79A4E4083DE9D36C83B12DF1">
    <w:name w:val="32256A62D79A4E4083DE9D36C83B12DF1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B3BF730D769643C3830F55B073DD51901">
    <w:name w:val="B3BF730D769643C3830F55B073DD5190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7F5A140A3EF498B888C861512B2BC4F1">
    <w:name w:val="57F5A140A3EF498B888C861512B2BC4F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F93A585447E4A1F848300628666D1831">
    <w:name w:val="3F93A585447E4A1F848300628666D1831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5C07E856727498BBCDC4E9CCF3051E71">
    <w:name w:val="55C07E856727498BBCDC4E9CCF3051E71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48DF74B3C4384A1DBD2D3853DC7C20FC1">
    <w:name w:val="48DF74B3C4384A1DBD2D3853DC7C20FC1"/>
    <w:rsid w:val="0070614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  <w:style w:type="paragraph" w:customStyle="1" w:styleId="F72EFA022509469BA92E84388199A08C">
    <w:name w:val="F72EFA022509469BA92E84388199A08C"/>
    <w:rsid w:val="00706148"/>
    <w:pPr>
      <w:spacing w:after="1480" w:line="240" w:lineRule="auto"/>
      <w:ind w:left="144" w:right="360"/>
      <w:contextualSpacing/>
      <w:jc w:val="center"/>
    </w:pPr>
    <w:rPr>
      <w:rFonts w:asciiTheme="majorHAnsi" w:eastAsiaTheme="minorHAnsi" w:hAnsiTheme="majorHAnsi"/>
      <w:caps/>
      <w:color w:val="156082" w:themeColor="accent1"/>
      <w:kern w:val="0"/>
      <w:sz w:val="110"/>
      <w:szCs w:val="22"/>
      <w:lang w:val="hu" w:eastAsia="en-US"/>
      <w14:ligatures w14:val="none"/>
    </w:rPr>
  </w:style>
  <w:style w:type="paragraph" w:customStyle="1" w:styleId="79F9ECE4537A4A2E826FBEDF8983E8F9">
    <w:name w:val="79F9ECE4537A4A2E826FBEDF8983E8F9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9B07D5EC131842A1BBD497BDE3E64C55">
    <w:name w:val="9B07D5EC131842A1BBD497BDE3E64C55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3D30B59F8C34AFCAF0A4F51C59E87FA">
    <w:name w:val="F3D30B59F8C34AFCAF0A4F51C59E87FA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AC77ADBDD18C4E20B5E74149C7640B8B">
    <w:name w:val="AC77ADBDD18C4E20B5E74149C7640B8B"/>
    <w:rsid w:val="00706148"/>
    <w:pPr>
      <w:spacing w:after="0" w:line="259" w:lineRule="auto"/>
      <w:ind w:left="720"/>
      <w:contextualSpacing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FC83B4BFC6514F47AD4FF4CFA7DD7DDC">
    <w:name w:val="FC83B4BFC6514F47AD4FF4CFA7DD7DDC"/>
    <w:rsid w:val="0070614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  <w:style w:type="paragraph" w:customStyle="1" w:styleId="2D80F6A58D7344F6A7BF95E5ECCF3215">
    <w:name w:val="2D80F6A58D7344F6A7BF95E5ECCF3215"/>
    <w:rsid w:val="00706148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432637DCF49746C7934F303292FE3AAD">
    <w:name w:val="432637DCF49746C7934F303292FE3AAD"/>
    <w:rsid w:val="00706148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kern w:val="0"/>
      <w:sz w:val="22"/>
      <w:szCs w:val="26"/>
      <w:lang w:val="hu" w:eastAsia="en-US"/>
      <w14:ligatures w14:val="none"/>
    </w:rPr>
  </w:style>
  <w:style w:type="paragraph" w:customStyle="1" w:styleId="E077C836456D4514ABFA37B83F71B527">
    <w:name w:val="E077C836456D4514ABFA37B83F71B527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58C96E88F4634EF3AAEC72E231D9958E">
    <w:name w:val="58C96E88F4634EF3AAEC72E231D9958E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EF86726E02F646749A77935E6FA826D0">
    <w:name w:val="EF86726E02F646749A77935E6FA826D0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3E28DEECD67445BA11B97C034DAEB2D">
    <w:name w:val="33E28DEECD67445BA11B97C034DAEB2D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AF91A6C5D7CE4C588BC2BFF1635BE283">
    <w:name w:val="AF91A6C5D7CE4C588BC2BFF1635BE283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6D0F27F54A6C4565BF6E5FEA347E6246">
    <w:name w:val="6D0F27F54A6C4565BF6E5FEA347E6246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32256A62D79A4E4083DE9D36C83B12DF">
    <w:name w:val="32256A62D79A4E4083DE9D36C83B12DF"/>
    <w:rsid w:val="00706148"/>
    <w:pPr>
      <w:keepNext/>
      <w:keepLines/>
      <w:pBdr>
        <w:bottom w:val="single" w:sz="48" w:space="1" w:color="156082" w:themeColor="accent1"/>
      </w:pBdr>
      <w:spacing w:before="600" w:line="259" w:lineRule="auto"/>
      <w:contextualSpacing/>
      <w:outlineLvl w:val="2"/>
    </w:pPr>
    <w:rPr>
      <w:rFonts w:asciiTheme="majorHAnsi" w:eastAsiaTheme="majorEastAsia" w:hAnsiTheme="majorHAnsi" w:cstheme="majorBidi"/>
      <w:caps/>
      <w:kern w:val="0"/>
      <w:sz w:val="32"/>
      <w:lang w:val="hu" w:eastAsia="en-US"/>
      <w14:ligatures w14:val="none"/>
    </w:rPr>
  </w:style>
  <w:style w:type="paragraph" w:customStyle="1" w:styleId="B3BF730D769643C3830F55B073DD5190">
    <w:name w:val="B3BF730D769643C3830F55B073DD5190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7F5A140A3EF498B888C861512B2BC4F">
    <w:name w:val="57F5A140A3EF498B888C861512B2BC4F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3F93A585447E4A1F848300628666D183">
    <w:name w:val="3F93A585447E4A1F848300628666D183"/>
    <w:rsid w:val="00706148"/>
    <w:pPr>
      <w:keepNext/>
      <w:keepLines/>
      <w:spacing w:before="20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kern w:val="0"/>
      <w:sz w:val="22"/>
      <w:szCs w:val="22"/>
      <w:lang w:val="hu" w:eastAsia="en-US"/>
      <w14:ligatures w14:val="none"/>
    </w:rPr>
  </w:style>
  <w:style w:type="paragraph" w:customStyle="1" w:styleId="55C07E856727498BBCDC4E9CCF3051E7">
    <w:name w:val="55C07E856727498BBCDC4E9CCF3051E7"/>
    <w:rsid w:val="00706148"/>
    <w:pPr>
      <w:spacing w:after="0" w:line="259" w:lineRule="auto"/>
    </w:pPr>
    <w:rPr>
      <w:rFonts w:ascii="Times New Roman" w:eastAsiaTheme="minorHAnsi" w:hAnsi="Times New Roman"/>
      <w:kern w:val="0"/>
      <w:sz w:val="22"/>
      <w:szCs w:val="22"/>
      <w:lang w:val="hu" w:eastAsia="en-US"/>
      <w14:ligatures w14:val="none"/>
    </w:rPr>
  </w:style>
  <w:style w:type="paragraph" w:customStyle="1" w:styleId="48DF74B3C4384A1DBD2D3853DC7C20FC">
    <w:name w:val="48DF74B3C4384A1DBD2D3853DC7C20FC"/>
    <w:rsid w:val="00706148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kern w:val="0"/>
      <w:sz w:val="50"/>
      <w:szCs w:val="32"/>
      <w:lang w:val="hu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42A31-4C59-4A43-BA3D-2FDE516CAF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{FCB5EDF4-0C29-40D8-AA73-A60763634BD7}tf16392716_win32.dotx</Template>
  <TotalTime>527</TotalTime>
  <Pages>1</Pages>
  <Words>101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Édes Gábor</dc:creator>
  <cp:keywords/>
  <dc:description/>
  <cp:lastModifiedBy>Édes Gábor</cp:lastModifiedBy>
  <cp:revision>31</cp:revision>
  <dcterms:created xsi:type="dcterms:W3CDTF">2025-08-05T11:26:00Z</dcterms:created>
  <dcterms:modified xsi:type="dcterms:W3CDTF">2025-08-06T19:52:00Z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